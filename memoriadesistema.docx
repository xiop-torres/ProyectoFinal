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134" w:rsidRDefault="004E7134">
      <w:pPr>
        <w:pStyle w:val="Puesto"/>
      </w:pPr>
    </w:p>
    <w:p w:rsidR="004E7134" w:rsidRDefault="004E7134" w:rsidP="004E7134">
      <w:pPr>
        <w:jc w:val="center"/>
        <w:rPr>
          <w:u w:val="single"/>
        </w:rPr>
      </w:pPr>
    </w:p>
    <w:p w:rsidR="004E7134" w:rsidRPr="00B41572" w:rsidRDefault="004E7134" w:rsidP="004E7134">
      <w:pPr>
        <w:rPr>
          <w:rFonts w:eastAsiaTheme="minorHAnsi"/>
          <w:lang w:eastAsia="en-US"/>
        </w:rPr>
      </w:pPr>
      <w:r w:rsidRPr="00B41572">
        <w:rPr>
          <w:rFonts w:eastAsiaTheme="minorHAnsi"/>
          <w:noProof/>
          <w:lang w:val="es-PE" w:eastAsia="ko-KR"/>
        </w:rPr>
        <mc:AlternateContent>
          <mc:Choice Requires="wps">
            <w:drawing>
              <wp:anchor distT="0" distB="0" distL="114300" distR="114300" simplePos="0" relativeHeight="251661312" behindDoc="0" locked="0" layoutInCell="1" allowOverlap="1" wp14:anchorId="3F5EC05E" wp14:editId="3106BDDA">
                <wp:simplePos x="0" y="0"/>
                <wp:positionH relativeFrom="column">
                  <wp:posOffset>-481045</wp:posOffset>
                </wp:positionH>
                <wp:positionV relativeFrom="paragraph">
                  <wp:posOffset>-332236</wp:posOffset>
                </wp:positionV>
                <wp:extent cx="6479627" cy="9065172"/>
                <wp:effectExtent l="0" t="0" r="0" b="0"/>
                <wp:wrapNone/>
                <wp:docPr id="27" name="Rectángulo 27"/>
                <wp:cNvGraphicFramePr/>
                <a:graphic xmlns:a="http://schemas.openxmlformats.org/drawingml/2006/main">
                  <a:graphicData uri="http://schemas.microsoft.com/office/word/2010/wordprocessingShape">
                    <wps:wsp>
                      <wps:cNvSpPr/>
                      <wps:spPr>
                        <a:xfrm>
                          <a:off x="0" y="0"/>
                          <a:ext cx="6479627" cy="9065172"/>
                        </a:xfrm>
                        <a:prstGeom prst="rect">
                          <a:avLst/>
                        </a:prstGeom>
                        <a:noFill/>
                        <a:ln w="571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B5F08" id="Rectángulo 27" o:spid="_x0000_s1026" style="position:absolute;margin-left:-37.9pt;margin-top:-26.15pt;width:510.2pt;height:7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" filled="f" stroked="f" strokeweight="4.5pt"/>
            </w:pict>
          </mc:Fallback>
        </mc:AlternateContent>
      </w:r>
      <w:r w:rsidRPr="00B41572">
        <w:rPr>
          <w:rFonts w:eastAsiaTheme="minorHAnsi"/>
          <w:noProof/>
          <w:lang w:val="es-PE" w:eastAsia="ko-KR"/>
        </w:rPr>
        <w:drawing>
          <wp:anchor distT="0" distB="0" distL="114300" distR="114300" simplePos="0" relativeHeight="251660288" behindDoc="0" locked="0" layoutInCell="1" allowOverlap="1" wp14:anchorId="6AAE16A8" wp14:editId="33A8094B">
            <wp:simplePos x="0" y="0"/>
            <wp:positionH relativeFrom="column">
              <wp:posOffset>2871212</wp:posOffset>
            </wp:positionH>
            <wp:positionV relativeFrom="paragraph">
              <wp:posOffset>312</wp:posOffset>
            </wp:positionV>
            <wp:extent cx="2851785" cy="1379220"/>
            <wp:effectExtent l="0" t="0" r="0" b="0"/>
            <wp:wrapTopAndBottom/>
            <wp:docPr id="28" name="Imagen 28" descr="http://cs.ucsp.edu.pe/img/logo-uc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ucsp.edu.pe/img/logo-ucs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785" cy="1379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134" w:rsidRPr="00B41572" w:rsidRDefault="004E7134" w:rsidP="004E7134">
      <w:pPr>
        <w:jc w:val="center"/>
        <w:rPr>
          <w:rFonts w:ascii="Arial" w:eastAsiaTheme="minorHAnsi" w:hAnsi="Arial" w:cs="Arial"/>
          <w:b/>
          <w:sz w:val="36"/>
          <w:szCs w:val="28"/>
          <w:lang w:eastAsia="en-US"/>
        </w:rPr>
      </w:pPr>
    </w:p>
    <w:p w:rsidR="004E7134" w:rsidRDefault="004E7134" w:rsidP="004E7134">
      <w:pPr>
        <w:jc w:val="center"/>
        <w:rPr>
          <w:rFonts w:ascii="Arial" w:eastAsiaTheme="minorHAnsi" w:hAnsi="Arial" w:cs="Arial"/>
          <w:b/>
          <w:sz w:val="36"/>
          <w:szCs w:val="28"/>
          <w:lang w:eastAsia="en-US"/>
        </w:rPr>
      </w:pPr>
      <w:r w:rsidRPr="00B41572">
        <w:rPr>
          <w:rFonts w:ascii="Arial" w:eastAsiaTheme="minorHAnsi" w:hAnsi="Arial" w:cs="Arial"/>
          <w:b/>
          <w:sz w:val="36"/>
          <w:szCs w:val="28"/>
          <w:lang w:eastAsia="en-US"/>
        </w:rPr>
        <w:t>CARRERA PROFESIONAL DE</w:t>
      </w:r>
      <w:r>
        <w:rPr>
          <w:rFonts w:ascii="Arial" w:eastAsiaTheme="minorHAnsi" w:hAnsi="Arial" w:cs="Arial"/>
          <w:b/>
          <w:sz w:val="36"/>
          <w:szCs w:val="28"/>
          <w:lang w:eastAsia="en-US"/>
        </w:rPr>
        <w:t xml:space="preserve"> CIENCIA DE LA COMPUTACIÓN</w:t>
      </w:r>
    </w:p>
    <w:p w:rsidR="004E7134" w:rsidRDefault="00B42E22" w:rsidP="004E7134">
      <w:pPr>
        <w:jc w:val="center"/>
        <w:rPr>
          <w:rFonts w:ascii="Arial" w:eastAsiaTheme="minorHAnsi" w:hAnsi="Arial" w:cs="Arial"/>
          <w:b/>
          <w:sz w:val="36"/>
          <w:szCs w:val="28"/>
          <w:lang w:eastAsia="en-US"/>
        </w:rPr>
      </w:pPr>
      <w:r>
        <w:rPr>
          <w:rFonts w:ascii="Arial" w:eastAsiaTheme="minorHAnsi" w:hAnsi="Arial" w:cs="Arial"/>
          <w:b/>
          <w:sz w:val="36"/>
          <w:szCs w:val="28"/>
          <w:lang w:eastAsia="en-US"/>
        </w:rPr>
        <w:t xml:space="preserve">BASE DE DATOS </w:t>
      </w:r>
    </w:p>
    <w:p w:rsidR="00B42E22" w:rsidRPr="00B41572" w:rsidRDefault="00B42E22" w:rsidP="004E7134">
      <w:pPr>
        <w:jc w:val="center"/>
        <w:rPr>
          <w:rFonts w:ascii="Arial" w:eastAsiaTheme="minorHAnsi" w:hAnsi="Arial" w:cs="Arial"/>
          <w:sz w:val="36"/>
          <w:szCs w:val="28"/>
          <w:lang w:eastAsia="en-US"/>
        </w:rPr>
      </w:pPr>
      <w:r>
        <w:rPr>
          <w:rFonts w:ascii="Arial" w:eastAsiaTheme="minorHAnsi" w:hAnsi="Arial" w:cs="Arial"/>
          <w:b/>
          <w:sz w:val="36"/>
          <w:szCs w:val="28"/>
          <w:lang w:eastAsia="en-US"/>
        </w:rPr>
        <w:t>REGISTRO DE UN HOSPITAL</w:t>
      </w:r>
    </w:p>
    <w:p w:rsidR="004E7134" w:rsidRPr="00B41572" w:rsidRDefault="004E7134" w:rsidP="004E7134">
      <w:pPr>
        <w:jc w:val="center"/>
        <w:rPr>
          <w:rFonts w:ascii="Arial" w:eastAsiaTheme="minorHAnsi" w:hAnsi="Arial" w:cs="Arial"/>
          <w:sz w:val="28"/>
          <w:szCs w:val="28"/>
          <w:lang w:eastAsia="en-US"/>
        </w:rPr>
      </w:pPr>
    </w:p>
    <w:p w:rsidR="004E7134" w:rsidRPr="00B41572" w:rsidRDefault="00B42E22" w:rsidP="004E7134">
      <w:pPr>
        <w:jc w:val="center"/>
        <w:rPr>
          <w:rFonts w:ascii="Arial" w:eastAsiaTheme="minorHAnsi" w:hAnsi="Arial" w:cs="Arial"/>
          <w:b/>
          <w:sz w:val="32"/>
          <w:szCs w:val="28"/>
          <w:lang w:eastAsia="en-US"/>
        </w:rPr>
      </w:pPr>
      <w:r>
        <w:rPr>
          <w:rFonts w:ascii="Arial" w:eastAsiaTheme="minorHAnsi" w:hAnsi="Arial" w:cs="Arial"/>
          <w:b/>
          <w:sz w:val="32"/>
          <w:szCs w:val="28"/>
          <w:lang w:eastAsia="en-US"/>
        </w:rPr>
        <w:t>CIENCIA DE LA COMPUTACIÒN I</w:t>
      </w:r>
    </w:p>
    <w:p w:rsidR="004E7134" w:rsidRPr="00B41572" w:rsidRDefault="004E7134" w:rsidP="004E7134">
      <w:pPr>
        <w:jc w:val="center"/>
        <w:rPr>
          <w:rFonts w:ascii="Arial" w:eastAsiaTheme="minorHAnsi" w:hAnsi="Arial" w:cs="Arial"/>
          <w:sz w:val="32"/>
          <w:szCs w:val="28"/>
          <w:lang w:eastAsia="en-US"/>
        </w:rPr>
      </w:pPr>
    </w:p>
    <w:p w:rsidR="004E7134" w:rsidRPr="00B41572" w:rsidRDefault="004E7134" w:rsidP="004E7134">
      <w:pPr>
        <w:jc w:val="right"/>
        <w:rPr>
          <w:rFonts w:ascii="Arial" w:eastAsiaTheme="minorHAnsi" w:hAnsi="Arial" w:cs="Arial"/>
          <w:sz w:val="32"/>
          <w:szCs w:val="28"/>
          <w:lang w:eastAsia="en-US"/>
        </w:rPr>
      </w:pPr>
      <w:r w:rsidRPr="00B41572">
        <w:rPr>
          <w:rFonts w:ascii="Arial" w:eastAsiaTheme="minorHAnsi" w:hAnsi="Arial" w:cs="Arial"/>
          <w:sz w:val="32"/>
          <w:szCs w:val="28"/>
          <w:lang w:eastAsia="en-US"/>
        </w:rPr>
        <w:t xml:space="preserve">PUMA TORRES, </w:t>
      </w:r>
      <w:r>
        <w:rPr>
          <w:rFonts w:ascii="Arial" w:eastAsiaTheme="minorHAnsi" w:hAnsi="Arial" w:cs="Arial"/>
          <w:sz w:val="32"/>
          <w:szCs w:val="28"/>
          <w:lang w:eastAsia="en-US"/>
        </w:rPr>
        <w:t>XIOMARA LEONOR</w:t>
      </w:r>
    </w:p>
    <w:p w:rsidR="004E7134" w:rsidRPr="00B41572" w:rsidRDefault="004E7134" w:rsidP="004E7134">
      <w:pPr>
        <w:jc w:val="right"/>
        <w:rPr>
          <w:rFonts w:ascii="Arial" w:eastAsiaTheme="minorHAnsi" w:hAnsi="Arial" w:cs="Arial"/>
          <w:sz w:val="32"/>
          <w:szCs w:val="28"/>
          <w:lang w:eastAsia="en-US"/>
        </w:rPr>
      </w:pPr>
      <w:r w:rsidRPr="00B41572">
        <w:rPr>
          <w:rFonts w:ascii="Arial" w:eastAsiaTheme="minorHAnsi" w:hAnsi="Arial" w:cs="Arial"/>
          <w:sz w:val="32"/>
          <w:szCs w:val="28"/>
          <w:lang w:eastAsia="en-US"/>
        </w:rPr>
        <w:t>SEMESTRE</w:t>
      </w:r>
      <w:r w:rsidR="00B42E22">
        <w:rPr>
          <w:rFonts w:ascii="Arial" w:eastAsiaTheme="minorHAnsi" w:hAnsi="Arial" w:cs="Arial"/>
          <w:sz w:val="32"/>
          <w:szCs w:val="28"/>
          <w:lang w:eastAsia="en-US"/>
        </w:rPr>
        <w:t xml:space="preserve"> II</w:t>
      </w:r>
    </w:p>
    <w:p w:rsidR="004E7134" w:rsidRPr="00B41572" w:rsidRDefault="004E7134" w:rsidP="004E7134">
      <w:pPr>
        <w:jc w:val="right"/>
        <w:rPr>
          <w:rFonts w:ascii="Arial" w:eastAsiaTheme="minorHAnsi" w:hAnsi="Arial" w:cs="Arial"/>
          <w:sz w:val="32"/>
          <w:szCs w:val="28"/>
          <w:lang w:eastAsia="en-US"/>
        </w:rPr>
      </w:pPr>
      <w:r>
        <w:rPr>
          <w:rFonts w:ascii="Arial" w:eastAsiaTheme="minorHAnsi" w:hAnsi="Arial" w:cs="Arial"/>
          <w:sz w:val="32"/>
          <w:szCs w:val="28"/>
          <w:lang w:eastAsia="en-US"/>
        </w:rPr>
        <w:t>2020</w:t>
      </w:r>
      <w:r w:rsidRPr="00B41572">
        <w:rPr>
          <w:rFonts w:ascii="Arial" w:eastAsiaTheme="minorHAnsi" w:hAnsi="Arial" w:cs="Arial"/>
          <w:sz w:val="32"/>
          <w:szCs w:val="28"/>
          <w:lang w:eastAsia="en-US"/>
        </w:rPr>
        <w:t>-I</w:t>
      </w:r>
      <w:r>
        <w:rPr>
          <w:rFonts w:ascii="Arial" w:eastAsiaTheme="minorHAnsi" w:hAnsi="Arial" w:cs="Arial"/>
          <w:sz w:val="32"/>
          <w:szCs w:val="28"/>
          <w:lang w:eastAsia="en-US"/>
        </w:rPr>
        <w:t>I</w:t>
      </w:r>
    </w:p>
    <w:p w:rsidR="004E7134" w:rsidRPr="00B41572" w:rsidRDefault="004E7134" w:rsidP="004E7134">
      <w:pPr>
        <w:jc w:val="right"/>
        <w:rPr>
          <w:rFonts w:ascii="Arial" w:eastAsiaTheme="minorHAnsi" w:hAnsi="Arial" w:cs="Arial"/>
          <w:sz w:val="32"/>
          <w:szCs w:val="28"/>
          <w:lang w:eastAsia="en-US"/>
        </w:rPr>
      </w:pPr>
    </w:p>
    <w:p w:rsidR="004E7134" w:rsidRPr="00B41572" w:rsidRDefault="004E7134" w:rsidP="004E7134">
      <w:pPr>
        <w:jc w:val="right"/>
        <w:rPr>
          <w:rFonts w:ascii="Arial" w:eastAsiaTheme="minorHAnsi" w:hAnsi="Arial" w:cs="Arial"/>
          <w:sz w:val="32"/>
          <w:szCs w:val="28"/>
          <w:lang w:eastAsia="en-US"/>
        </w:rPr>
      </w:pPr>
    </w:p>
    <w:p w:rsidR="004E7134" w:rsidRPr="00B41572" w:rsidRDefault="004E7134" w:rsidP="004E7134">
      <w:pPr>
        <w:jc w:val="right"/>
        <w:rPr>
          <w:rFonts w:ascii="Arial" w:eastAsiaTheme="minorHAnsi" w:hAnsi="Arial" w:cs="Arial"/>
          <w:sz w:val="32"/>
          <w:szCs w:val="28"/>
          <w:lang w:eastAsia="en-US"/>
        </w:rPr>
      </w:pPr>
    </w:p>
    <w:p w:rsidR="009F6766" w:rsidRDefault="009F6766" w:rsidP="004E7134">
      <w:pPr>
        <w:jc w:val="center"/>
        <w:rPr>
          <w:rFonts w:ascii="Arial" w:eastAsiaTheme="minorHAnsi" w:hAnsi="Arial" w:cs="Arial"/>
          <w:sz w:val="32"/>
          <w:szCs w:val="28"/>
          <w:lang w:eastAsia="en-US"/>
        </w:rPr>
      </w:pPr>
    </w:p>
    <w:p w:rsidR="009F6766" w:rsidRDefault="009F6766" w:rsidP="004E7134">
      <w:pPr>
        <w:jc w:val="center"/>
        <w:rPr>
          <w:rFonts w:ascii="Arial" w:eastAsiaTheme="minorHAnsi" w:hAnsi="Arial" w:cs="Arial"/>
          <w:sz w:val="32"/>
          <w:szCs w:val="28"/>
          <w:lang w:eastAsia="en-US"/>
        </w:rPr>
      </w:pPr>
    </w:p>
    <w:p w:rsidR="009F6766" w:rsidRDefault="009F6766" w:rsidP="004E7134">
      <w:pPr>
        <w:jc w:val="center"/>
        <w:rPr>
          <w:rFonts w:ascii="Arial" w:eastAsiaTheme="minorHAnsi" w:hAnsi="Arial" w:cs="Arial"/>
          <w:sz w:val="32"/>
          <w:szCs w:val="28"/>
          <w:lang w:eastAsia="en-US"/>
        </w:rPr>
      </w:pPr>
    </w:p>
    <w:p w:rsidR="004E7134" w:rsidRPr="00B41572" w:rsidRDefault="00063F81" w:rsidP="004E7134">
      <w:pPr>
        <w:jc w:val="center"/>
        <w:rPr>
          <w:rFonts w:ascii="Arial" w:eastAsiaTheme="minorHAnsi" w:hAnsi="Arial" w:cs="Arial"/>
          <w:sz w:val="32"/>
          <w:szCs w:val="28"/>
          <w:lang w:eastAsia="en-US"/>
        </w:rPr>
      </w:pPr>
      <w:r>
        <w:rPr>
          <w:rFonts w:ascii="Arial" w:eastAsiaTheme="minorHAnsi" w:hAnsi="Arial" w:cs="Arial"/>
          <w:sz w:val="32"/>
          <w:szCs w:val="28"/>
          <w:lang w:eastAsia="en-US"/>
        </w:rPr>
        <w:t>“La alumna</w:t>
      </w:r>
      <w:r w:rsidR="004E7134" w:rsidRPr="00B41572">
        <w:rPr>
          <w:rFonts w:ascii="Arial" w:eastAsiaTheme="minorHAnsi" w:hAnsi="Arial" w:cs="Arial"/>
          <w:sz w:val="32"/>
          <w:szCs w:val="28"/>
          <w:lang w:eastAsia="en-US"/>
        </w:rPr>
        <w:t xml:space="preserve"> declara haber realizado el presente trabajo según las normas de la Universidad Católica San Pablo”</w:t>
      </w:r>
    </w:p>
    <w:p w:rsidR="004E7134" w:rsidRPr="00B41572" w:rsidRDefault="004E7134" w:rsidP="004E7134">
      <w:pPr>
        <w:rPr>
          <w:rFonts w:ascii="Arial" w:eastAsiaTheme="minorHAnsi" w:hAnsi="Arial" w:cs="Arial"/>
          <w:lang w:eastAsia="en-US"/>
        </w:rPr>
      </w:pPr>
    </w:p>
    <w:p w:rsidR="00F912AE" w:rsidRDefault="00F912AE">
      <w:pPr>
        <w:pStyle w:val="Puesto"/>
      </w:pPr>
    </w:p>
    <w:p w:rsidR="00A10484" w:rsidRDefault="00B42E22">
      <w:pPr>
        <w:pStyle w:val="Puesto"/>
      </w:pPr>
      <w:r>
        <w:t>PROYECTO FINAL</w:t>
      </w:r>
    </w:p>
    <w:p w:rsidR="004E7134" w:rsidRDefault="00B42E22" w:rsidP="004E7134">
      <w:pPr>
        <w:pStyle w:val="Ttulo1"/>
      </w:pPr>
      <w:r>
        <w:t xml:space="preserve">BASE DE DATOS : HOSPITAL </w:t>
      </w:r>
    </w:p>
    <w:p w:rsidR="00CF1CC1" w:rsidRDefault="00CF1CC1" w:rsidP="00125101">
      <w:pPr>
        <w:autoSpaceDE w:val="0"/>
        <w:autoSpaceDN w:val="0"/>
        <w:adjustRightInd w:val="0"/>
        <w:spacing w:after="0" w:line="240" w:lineRule="auto"/>
        <w:rPr>
          <w:rFonts w:cstheme="minorHAnsi"/>
          <w:b/>
          <w:color w:val="000000"/>
          <w:lang w:val="es-PE"/>
        </w:rPr>
      </w:pPr>
    </w:p>
    <w:p w:rsidR="00084747" w:rsidRDefault="00084747" w:rsidP="00B42E22">
      <w:pPr>
        <w:rPr>
          <w:rFonts w:cstheme="minorHAnsi"/>
          <w:b/>
          <w:color w:val="000000"/>
          <w:lang w:val="es-PE"/>
        </w:rPr>
      </w:pPr>
      <w:r>
        <w:rPr>
          <w:rFonts w:cstheme="minorHAnsi"/>
          <w:b/>
          <w:color w:val="000000"/>
          <w:lang w:val="es-PE"/>
        </w:rPr>
        <w:t>INTRODUCCIÒN:</w:t>
      </w:r>
    </w:p>
    <w:p w:rsidR="00084747" w:rsidRPr="00084747" w:rsidRDefault="00084747" w:rsidP="00B42E22">
      <w:pPr>
        <w:rPr>
          <w:rFonts w:cstheme="minorHAnsi"/>
          <w:color w:val="000000"/>
          <w:lang w:val="es-PE"/>
        </w:rPr>
      </w:pPr>
      <w:r w:rsidRPr="00084747">
        <w:rPr>
          <w:rFonts w:cstheme="minorHAnsi"/>
          <w:color w:val="000000"/>
          <w:lang w:val="es-PE"/>
        </w:rPr>
        <w:t>Un registro de un hospital es  un conjunto de datos que pertenecen al mismo contexto almacenados sistemáticamente para su posterior uso. En la actualidad  debido al desarrollo tecnológico de campos como la informática</w:t>
      </w:r>
      <w:r>
        <w:rPr>
          <w:rFonts w:cstheme="minorHAnsi"/>
          <w:color w:val="000000"/>
          <w:lang w:val="es-PE"/>
        </w:rPr>
        <w:t xml:space="preserve"> , la mayoría de las bases de datos tiene formato electrónico, que ofrece un amplio rango de soluciones al problema de almacenar datos.</w:t>
      </w:r>
    </w:p>
    <w:p w:rsidR="00B42E22" w:rsidRDefault="00B42E22" w:rsidP="00B42E22">
      <w:pPr>
        <w:rPr>
          <w:rFonts w:cstheme="minorHAnsi"/>
          <w:b/>
          <w:color w:val="000000"/>
          <w:lang w:val="es-PE"/>
        </w:rPr>
      </w:pPr>
      <w:r>
        <w:rPr>
          <w:rFonts w:cstheme="minorHAnsi"/>
          <w:b/>
          <w:color w:val="000000"/>
          <w:lang w:val="es-PE"/>
        </w:rPr>
        <w:t>DESCRIPCIÒN:</w:t>
      </w:r>
    </w:p>
    <w:p w:rsidR="00B42E22" w:rsidRDefault="00B42E22" w:rsidP="00B42E22">
      <w:r>
        <w:t xml:space="preserve">Para mantener un control exacto de los pacientes que ingresan al hospital , se requiere de un registro dónde se solicitará el nombre , edad, sexo , tipo de consulta ,costo ,etc. </w:t>
      </w:r>
    </w:p>
    <w:p w:rsidR="00384554" w:rsidRPr="00384554" w:rsidRDefault="00384554" w:rsidP="00B42E22">
      <w:pPr>
        <w:rPr>
          <w:b/>
        </w:rPr>
      </w:pPr>
      <w:r>
        <w:rPr>
          <w:b/>
        </w:rPr>
        <w:t>OBJETIVO:</w:t>
      </w:r>
      <w:r w:rsidRPr="00384554">
        <w:rPr>
          <w:b/>
        </w:rPr>
        <w:t xml:space="preserve"> </w:t>
      </w:r>
    </w:p>
    <w:p w:rsidR="00384554" w:rsidRDefault="00384554" w:rsidP="00B42E22">
      <w:r>
        <w:t>El objetivo principal de este proyecto es la realización de una base de datos para un hospital donde se comprenda y se utilice todos los temas explicados de clase.</w:t>
      </w:r>
    </w:p>
    <w:p w:rsidR="00384554" w:rsidRDefault="00384554" w:rsidP="00B42E22">
      <w:pPr>
        <w:rPr>
          <w:b/>
        </w:rPr>
      </w:pPr>
      <w:r w:rsidRPr="00384554">
        <w:rPr>
          <w:b/>
        </w:rPr>
        <w:t>CARACTERÌSTICAS:</w:t>
      </w:r>
    </w:p>
    <w:p w:rsidR="00384554" w:rsidRPr="00A01C5B" w:rsidRDefault="00384554" w:rsidP="00384554">
      <w:pPr>
        <w:pStyle w:val="Prrafodelista"/>
        <w:numPr>
          <w:ilvl w:val="0"/>
          <w:numId w:val="46"/>
        </w:numPr>
      </w:pPr>
      <w:r w:rsidRPr="00A01C5B">
        <w:t>Registro contiene los datos de un paciente y doctor.</w:t>
      </w:r>
    </w:p>
    <w:p w:rsidR="00384554" w:rsidRPr="00A01C5B" w:rsidRDefault="00384554" w:rsidP="00384554">
      <w:pPr>
        <w:pStyle w:val="Prrafodelista"/>
        <w:numPr>
          <w:ilvl w:val="0"/>
          <w:numId w:val="46"/>
        </w:numPr>
      </w:pPr>
      <w:r w:rsidRPr="00A01C5B">
        <w:t>Búsqueda en el registro sea por nombre paciente / doctor / especialidad, consulta.</w:t>
      </w:r>
    </w:p>
    <w:p w:rsidR="00384554" w:rsidRPr="00A01C5B" w:rsidRDefault="00384554" w:rsidP="00384554">
      <w:pPr>
        <w:pStyle w:val="Prrafodelista"/>
        <w:numPr>
          <w:ilvl w:val="0"/>
          <w:numId w:val="46"/>
        </w:numPr>
      </w:pPr>
      <w:r w:rsidRPr="00A01C5B">
        <w:t>Se registra el médico que atendió al paciente.</w:t>
      </w:r>
    </w:p>
    <w:p w:rsidR="00384554" w:rsidRPr="00A01C5B" w:rsidRDefault="00384554" w:rsidP="00384554">
      <w:pPr>
        <w:pStyle w:val="Prrafodelista"/>
        <w:numPr>
          <w:ilvl w:val="0"/>
          <w:numId w:val="46"/>
        </w:numPr>
      </w:pPr>
      <w:r w:rsidRPr="00A01C5B">
        <w:t>Lista de pacientes.</w:t>
      </w:r>
    </w:p>
    <w:p w:rsidR="00384554" w:rsidRDefault="00384554" w:rsidP="00B42E22"/>
    <w:p w:rsidR="00B42E22" w:rsidRDefault="00B42E22" w:rsidP="00B42E22">
      <w:pPr>
        <w:rPr>
          <w:b/>
        </w:rPr>
      </w:pPr>
      <w:r>
        <w:rPr>
          <w:b/>
        </w:rPr>
        <w:t>CLASES</w:t>
      </w:r>
      <w:r w:rsidRPr="00B42E22">
        <w:rPr>
          <w:b/>
        </w:rPr>
        <w:t>:</w:t>
      </w:r>
    </w:p>
    <w:p w:rsidR="00B42E22" w:rsidRPr="00A01C5B" w:rsidRDefault="00B42E22" w:rsidP="00B42E22">
      <w:pPr>
        <w:pStyle w:val="Prrafodelista"/>
        <w:numPr>
          <w:ilvl w:val="0"/>
          <w:numId w:val="45"/>
        </w:numPr>
      </w:pPr>
      <w:r w:rsidRPr="00A01C5B">
        <w:t xml:space="preserve">Paciente </w:t>
      </w:r>
      <w:r w:rsidR="00384554" w:rsidRPr="00A01C5B">
        <w:t>( paciente / doctor )</w:t>
      </w:r>
    </w:p>
    <w:p w:rsidR="00B42E22" w:rsidRPr="00A01C5B" w:rsidRDefault="00384554" w:rsidP="00B42E22">
      <w:pPr>
        <w:pStyle w:val="Prrafodelista"/>
        <w:numPr>
          <w:ilvl w:val="0"/>
          <w:numId w:val="44"/>
        </w:numPr>
      </w:pPr>
      <w:r w:rsidRPr="00A01C5B">
        <w:t>Especialización / Tipo de consulta</w:t>
      </w:r>
    </w:p>
    <w:p w:rsidR="00384554" w:rsidRDefault="00384554" w:rsidP="00384554">
      <w:pPr>
        <w:rPr>
          <w:b/>
        </w:rPr>
      </w:pPr>
      <w:r>
        <w:rPr>
          <w:b/>
        </w:rPr>
        <w:t xml:space="preserve">FUNCIONES: </w:t>
      </w:r>
    </w:p>
    <w:p w:rsidR="00384554" w:rsidRPr="00A01C5B" w:rsidRDefault="00384554" w:rsidP="00384554">
      <w:pPr>
        <w:pStyle w:val="Prrafodelista"/>
        <w:numPr>
          <w:ilvl w:val="0"/>
          <w:numId w:val="44"/>
        </w:numPr>
      </w:pPr>
      <w:r w:rsidRPr="00A01C5B">
        <w:t>void gotoxy(int x,int y); // ubicar en la consola donde va a mostrar</w:t>
      </w:r>
    </w:p>
    <w:p w:rsidR="00384554" w:rsidRPr="00A01C5B" w:rsidRDefault="00384554" w:rsidP="00384554">
      <w:pPr>
        <w:pStyle w:val="Prrafodelista"/>
        <w:numPr>
          <w:ilvl w:val="0"/>
          <w:numId w:val="44"/>
        </w:numPr>
      </w:pPr>
      <w:r w:rsidRPr="00A01C5B">
        <w:t>void menu(); // menu con las respectivas opciones</w:t>
      </w:r>
    </w:p>
    <w:p w:rsidR="00384554" w:rsidRPr="00A01C5B" w:rsidRDefault="00384554" w:rsidP="00384554">
      <w:pPr>
        <w:pStyle w:val="Prrafodelista"/>
        <w:numPr>
          <w:ilvl w:val="0"/>
          <w:numId w:val="44"/>
        </w:numPr>
      </w:pPr>
      <w:r w:rsidRPr="00A01C5B">
        <w:t>void buscar(); // consultar x busqueda</w:t>
      </w:r>
    </w:p>
    <w:p w:rsidR="00384554" w:rsidRPr="00A01C5B" w:rsidRDefault="00384554" w:rsidP="00384554">
      <w:pPr>
        <w:pStyle w:val="Prrafodelista"/>
        <w:numPr>
          <w:ilvl w:val="0"/>
          <w:numId w:val="44"/>
        </w:numPr>
      </w:pPr>
      <w:r w:rsidRPr="00A01C5B">
        <w:t>void vaciar(); // eliminar todo</w:t>
      </w:r>
    </w:p>
    <w:p w:rsidR="00384554" w:rsidRPr="00A01C5B" w:rsidRDefault="00384554" w:rsidP="00384554">
      <w:pPr>
        <w:pStyle w:val="Prrafodelista"/>
        <w:numPr>
          <w:ilvl w:val="0"/>
          <w:numId w:val="44"/>
        </w:numPr>
      </w:pPr>
      <w:r w:rsidRPr="00A01C5B">
        <w:t>void clean(); // limpiar pantalla</w:t>
      </w:r>
    </w:p>
    <w:p w:rsidR="00384554" w:rsidRPr="00A01C5B" w:rsidRDefault="00384554" w:rsidP="00384554">
      <w:pPr>
        <w:pStyle w:val="Prrafodelista"/>
        <w:numPr>
          <w:ilvl w:val="0"/>
          <w:numId w:val="44"/>
        </w:numPr>
      </w:pPr>
      <w:r w:rsidRPr="00A01C5B">
        <w:t>void opcionUno();</w:t>
      </w:r>
      <w:r w:rsidRPr="00A01C5B">
        <w:t xml:space="preserve"> // opción 1 </w:t>
      </w:r>
    </w:p>
    <w:p w:rsidR="00384554" w:rsidRPr="00A01C5B" w:rsidRDefault="00384554" w:rsidP="00384554">
      <w:pPr>
        <w:pStyle w:val="Prrafodelista"/>
        <w:numPr>
          <w:ilvl w:val="0"/>
          <w:numId w:val="44"/>
        </w:numPr>
      </w:pPr>
      <w:r w:rsidRPr="00A01C5B">
        <w:t>void opcionDos();</w:t>
      </w:r>
      <w:r w:rsidRPr="00A01C5B">
        <w:t xml:space="preserve"> // opción 2 </w:t>
      </w:r>
    </w:p>
    <w:p w:rsidR="00384554" w:rsidRPr="00A01C5B" w:rsidRDefault="00384554" w:rsidP="00384554">
      <w:pPr>
        <w:pStyle w:val="Prrafodelista"/>
        <w:numPr>
          <w:ilvl w:val="0"/>
          <w:numId w:val="44"/>
        </w:numPr>
      </w:pPr>
      <w:r w:rsidRPr="00A01C5B">
        <w:t>void CursorOff(); //funcion cursor</w:t>
      </w:r>
    </w:p>
    <w:p w:rsidR="00384554" w:rsidRPr="00A01C5B" w:rsidRDefault="00384554" w:rsidP="00384554">
      <w:pPr>
        <w:pStyle w:val="Prrafodelista"/>
        <w:numPr>
          <w:ilvl w:val="0"/>
          <w:numId w:val="44"/>
        </w:numPr>
      </w:pPr>
      <w:r w:rsidRPr="00A01C5B">
        <w:t xml:space="preserve">void CursorOn(bool visible, DWORD size); // </w:t>
      </w:r>
      <w:r w:rsidR="00A01C5B" w:rsidRPr="00A01C5B">
        <w:t>función</w:t>
      </w:r>
      <w:r w:rsidRPr="00A01C5B">
        <w:t xml:space="preserve"> cursor</w:t>
      </w:r>
    </w:p>
    <w:p w:rsidR="00384554" w:rsidRPr="00A01C5B" w:rsidRDefault="00384554" w:rsidP="00384554">
      <w:pPr>
        <w:pStyle w:val="Prrafodelista"/>
        <w:numPr>
          <w:ilvl w:val="0"/>
          <w:numId w:val="44"/>
        </w:numPr>
      </w:pPr>
      <w:r w:rsidRPr="00A01C5B">
        <w:t>void cambio(char a[]);</w:t>
      </w:r>
    </w:p>
    <w:p w:rsidR="00084747" w:rsidRDefault="00084747" w:rsidP="00384554">
      <w:pPr>
        <w:rPr>
          <w:b/>
        </w:rPr>
      </w:pPr>
    </w:p>
    <w:p w:rsidR="00084747" w:rsidRDefault="00084747" w:rsidP="00384554">
      <w:pPr>
        <w:rPr>
          <w:b/>
        </w:rPr>
      </w:pPr>
    </w:p>
    <w:p w:rsidR="00384554" w:rsidRDefault="00384554" w:rsidP="00384554">
      <w:pPr>
        <w:rPr>
          <w:b/>
        </w:rPr>
      </w:pPr>
      <w:bookmarkStart w:id="0" w:name="_GoBack"/>
      <w:bookmarkEnd w:id="0"/>
      <w:r>
        <w:rPr>
          <w:b/>
        </w:rPr>
        <w:lastRenderedPageBreak/>
        <w:t>CONCLUSION:</w:t>
      </w:r>
    </w:p>
    <w:p w:rsidR="00A01C5B" w:rsidRDefault="00A01C5B" w:rsidP="00384554">
      <w:r>
        <w:t>Se puede concluir que aún me falta desarrollar mucho más mi habilidad al momento de programar pero también aprendí de los errores al realizar este trabajo .</w:t>
      </w:r>
    </w:p>
    <w:p w:rsidR="00A01C5B" w:rsidRDefault="00A01C5B" w:rsidP="00384554">
      <w:r>
        <w:t>Como resultado de este trabajo se puede señalar que se presentaron diferente métodos para la realización de mi programa , así como sus ventajas y limitaciones , los cuales se ilustran en mi código.</w:t>
      </w:r>
    </w:p>
    <w:p w:rsidR="00A01C5B" w:rsidRPr="00384554" w:rsidRDefault="00A01C5B" w:rsidP="00384554">
      <w:r>
        <w:t>De igual forma , me ayudó a ampliar mi interpretación sobre el curso dónde me doy cuenta que hay diferentes soluciones para cada problema, es depende como se interpreta o incorpora sus conocimientos.</w:t>
      </w:r>
    </w:p>
    <w:p w:rsidR="00384554" w:rsidRPr="00384554" w:rsidRDefault="00384554" w:rsidP="00384554">
      <w:pPr>
        <w:rPr>
          <w:b/>
        </w:rPr>
      </w:pPr>
    </w:p>
    <w:p w:rsidR="00CF1CC1" w:rsidRPr="00B42E22" w:rsidRDefault="00CF1CC1" w:rsidP="00125101">
      <w:pPr>
        <w:autoSpaceDE w:val="0"/>
        <w:autoSpaceDN w:val="0"/>
        <w:adjustRightInd w:val="0"/>
        <w:spacing w:after="0" w:line="240" w:lineRule="auto"/>
        <w:rPr>
          <w:rFonts w:cstheme="minorHAnsi"/>
          <w:b/>
          <w:color w:val="000000"/>
        </w:rPr>
      </w:pPr>
    </w:p>
    <w:p w:rsidR="00CF1CC1" w:rsidRDefault="00CF1CC1" w:rsidP="00125101">
      <w:pPr>
        <w:autoSpaceDE w:val="0"/>
        <w:autoSpaceDN w:val="0"/>
        <w:adjustRightInd w:val="0"/>
        <w:spacing w:after="0" w:line="240" w:lineRule="auto"/>
        <w:rPr>
          <w:rFonts w:cstheme="minorHAnsi"/>
          <w:b/>
          <w:color w:val="000000"/>
          <w:lang w:val="es-PE"/>
        </w:rPr>
      </w:pPr>
    </w:p>
    <w:p w:rsidR="00D25569" w:rsidRDefault="00D25569" w:rsidP="00125101">
      <w:pPr>
        <w:autoSpaceDE w:val="0"/>
        <w:autoSpaceDN w:val="0"/>
        <w:adjustRightInd w:val="0"/>
        <w:spacing w:after="0" w:line="240" w:lineRule="auto"/>
        <w:rPr>
          <w:rFonts w:cstheme="minorHAnsi"/>
          <w:b/>
          <w:color w:val="000000"/>
          <w:lang w:val="es-PE"/>
        </w:rPr>
      </w:pPr>
    </w:p>
    <w:p w:rsidR="00D25569" w:rsidRDefault="00D25569" w:rsidP="00125101">
      <w:pPr>
        <w:autoSpaceDE w:val="0"/>
        <w:autoSpaceDN w:val="0"/>
        <w:adjustRightInd w:val="0"/>
        <w:spacing w:after="0" w:line="240" w:lineRule="auto"/>
        <w:rPr>
          <w:rFonts w:cstheme="minorHAnsi"/>
          <w:b/>
          <w:color w:val="000000"/>
          <w:lang w:val="es-PE"/>
        </w:rPr>
      </w:pPr>
    </w:p>
    <w:p w:rsidR="00D25569" w:rsidRDefault="00D25569" w:rsidP="00125101">
      <w:pPr>
        <w:autoSpaceDE w:val="0"/>
        <w:autoSpaceDN w:val="0"/>
        <w:adjustRightInd w:val="0"/>
        <w:spacing w:after="0" w:line="240" w:lineRule="auto"/>
        <w:rPr>
          <w:rFonts w:cstheme="minorHAnsi"/>
          <w:b/>
          <w:color w:val="000000"/>
          <w:lang w:val="es-PE"/>
        </w:rPr>
      </w:pPr>
    </w:p>
    <w:p w:rsidR="00D25569" w:rsidRDefault="00D25569" w:rsidP="00125101">
      <w:pPr>
        <w:autoSpaceDE w:val="0"/>
        <w:autoSpaceDN w:val="0"/>
        <w:adjustRightInd w:val="0"/>
        <w:spacing w:after="0" w:line="240" w:lineRule="auto"/>
        <w:rPr>
          <w:rFonts w:cstheme="minorHAnsi"/>
          <w:b/>
          <w:color w:val="000000"/>
          <w:lang w:val="es-PE"/>
        </w:rPr>
      </w:pPr>
    </w:p>
    <w:p w:rsidR="007E454A" w:rsidRPr="007E454A" w:rsidRDefault="007E454A" w:rsidP="00125101">
      <w:pPr>
        <w:autoSpaceDE w:val="0"/>
        <w:autoSpaceDN w:val="0"/>
        <w:adjustRightInd w:val="0"/>
        <w:spacing w:after="0" w:line="240" w:lineRule="auto"/>
        <w:rPr>
          <w:rFonts w:cstheme="minorHAnsi"/>
          <w:b/>
          <w:i/>
          <w:color w:val="000000"/>
        </w:rPr>
      </w:pPr>
    </w:p>
    <w:sectPr w:rsidR="007E454A" w:rsidRPr="007E454A" w:rsidSect="00995B4C">
      <w:footerReference w:type="default" r:id="rId12"/>
      <w:pgSz w:w="11907" w:h="16839" w:code="9"/>
      <w:pgMar w:top="993" w:right="1417" w:bottom="993" w:left="1440" w:header="720" w:footer="720" w:gutter="0"/>
      <w:pgBorders w:offsetFrom="page">
        <w:top w:val="pushPinNote1" w:sz="10" w:space="24" w:color="auto"/>
        <w:left w:val="pushPinNote1" w:sz="10" w:space="24" w:color="auto"/>
        <w:bottom w:val="pushPinNote1" w:sz="10" w:space="24" w:color="auto"/>
        <w:right w:val="pushPinNote1" w:sz="10" w:space="24" w:color="auto"/>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3C9" w:rsidRDefault="009373C9" w:rsidP="00855982">
      <w:pPr>
        <w:spacing w:after="0" w:line="240" w:lineRule="auto"/>
      </w:pPr>
      <w:r>
        <w:separator/>
      </w:r>
    </w:p>
  </w:endnote>
  <w:endnote w:type="continuationSeparator" w:id="0">
    <w:p w:rsidR="009373C9" w:rsidRDefault="009373C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862010"/>
      <w:docPartObj>
        <w:docPartGallery w:val="Page Numbers (Bottom of Page)"/>
        <w:docPartUnique/>
      </w:docPartObj>
    </w:sdtPr>
    <w:sdtEndPr>
      <w:rPr>
        <w:noProof/>
      </w:rPr>
    </w:sdtEndPr>
    <w:sdtContent>
      <w:p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084747">
          <w:rPr>
            <w:noProof/>
            <w:lang w:bidi="es-ES"/>
          </w:rPr>
          <w:t>2</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3C9" w:rsidRDefault="009373C9" w:rsidP="00855982">
      <w:pPr>
        <w:spacing w:after="0" w:line="240" w:lineRule="auto"/>
      </w:pPr>
      <w:r>
        <w:separator/>
      </w:r>
    </w:p>
  </w:footnote>
  <w:footnote w:type="continuationSeparator" w:id="0">
    <w:p w:rsidR="009373C9" w:rsidRDefault="009373C9"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75D297A"/>
    <w:multiLevelType w:val="hybridMultilevel"/>
    <w:tmpl w:val="C65AE2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AE16E71"/>
    <w:multiLevelType w:val="hybridMultilevel"/>
    <w:tmpl w:val="29DC25A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1B4A0CE1"/>
    <w:multiLevelType w:val="hybridMultilevel"/>
    <w:tmpl w:val="EA9020A8"/>
    <w:lvl w:ilvl="0" w:tplc="82625748">
      <w:start w:val="3"/>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22E27C36"/>
    <w:multiLevelType w:val="hybridMultilevel"/>
    <w:tmpl w:val="720EEE50"/>
    <w:lvl w:ilvl="0" w:tplc="EA72B85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BA2100C"/>
    <w:multiLevelType w:val="hybridMultilevel"/>
    <w:tmpl w:val="5944D85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3BDA5C79"/>
    <w:multiLevelType w:val="hybridMultilevel"/>
    <w:tmpl w:val="CDDE3C4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20F7E6F"/>
    <w:multiLevelType w:val="hybridMultilevel"/>
    <w:tmpl w:val="6868DF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2AC0E94"/>
    <w:multiLevelType w:val="hybridMultilevel"/>
    <w:tmpl w:val="2702D86A"/>
    <w:lvl w:ilvl="0" w:tplc="030EA644">
      <w:start w:val="2"/>
      <w:numFmt w:val="bullet"/>
      <w:lvlText w:val="-"/>
      <w:lvlJc w:val="left"/>
      <w:pPr>
        <w:ind w:left="1080" w:hanging="360"/>
      </w:pPr>
      <w:rPr>
        <w:rFonts w:ascii="Calibri" w:eastAsiaTheme="minorEastAsia"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nsid w:val="45797C26"/>
    <w:multiLevelType w:val="hybridMultilevel"/>
    <w:tmpl w:val="29DC25A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7DA4014"/>
    <w:multiLevelType w:val="hybridMultilevel"/>
    <w:tmpl w:val="6736E5A6"/>
    <w:lvl w:ilvl="0" w:tplc="617EB25E">
      <w:numFmt w:val="bullet"/>
      <w:lvlText w:val="-"/>
      <w:lvlJc w:val="left"/>
      <w:pPr>
        <w:ind w:left="1080" w:hanging="360"/>
      </w:pPr>
      <w:rPr>
        <w:rFonts w:ascii="Calibri" w:eastAsiaTheme="minorEastAsia"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9976705"/>
    <w:multiLevelType w:val="hybridMultilevel"/>
    <w:tmpl w:val="EE2235B2"/>
    <w:lvl w:ilvl="0" w:tplc="128A9FA4">
      <w:start w:val="1"/>
      <w:numFmt w:val="lowerRoman"/>
      <w:lvlText w:val="%1)"/>
      <w:lvlJc w:val="left"/>
      <w:pPr>
        <w:ind w:left="1428" w:hanging="72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9">
    <w:nsid w:val="4A111F90"/>
    <w:multiLevelType w:val="hybridMultilevel"/>
    <w:tmpl w:val="A8BC9EC8"/>
    <w:lvl w:ilvl="0" w:tplc="32043FFA">
      <w:start w:val="3"/>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AEE588A"/>
    <w:multiLevelType w:val="hybridMultilevel"/>
    <w:tmpl w:val="07080C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D29431B"/>
    <w:multiLevelType w:val="hybridMultilevel"/>
    <w:tmpl w:val="29A8565A"/>
    <w:lvl w:ilvl="0" w:tplc="4C9C730C">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5DCE6980"/>
    <w:multiLevelType w:val="hybridMultilevel"/>
    <w:tmpl w:val="2A264C3A"/>
    <w:lvl w:ilvl="0" w:tplc="5832DDEC">
      <w:start w:val="1"/>
      <w:numFmt w:val="bullet"/>
      <w:lvlText w:val="-"/>
      <w:lvlJc w:val="left"/>
      <w:pPr>
        <w:ind w:left="1080" w:hanging="360"/>
      </w:pPr>
      <w:rPr>
        <w:rFonts w:ascii="Calibri" w:eastAsiaTheme="minorEastAsia"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nsid w:val="61914D72"/>
    <w:multiLevelType w:val="hybridMultilevel"/>
    <w:tmpl w:val="767CF1C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628E2808"/>
    <w:multiLevelType w:val="hybridMultilevel"/>
    <w:tmpl w:val="D5F25812"/>
    <w:lvl w:ilvl="0" w:tplc="F8C894BE">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7"/>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2"/>
  </w:num>
  <w:num w:numId="30">
    <w:abstractNumId w:val="18"/>
  </w:num>
  <w:num w:numId="31">
    <w:abstractNumId w:val="19"/>
  </w:num>
  <w:num w:numId="32">
    <w:abstractNumId w:val="23"/>
  </w:num>
  <w:num w:numId="33">
    <w:abstractNumId w:val="30"/>
  </w:num>
  <w:num w:numId="34">
    <w:abstractNumId w:val="29"/>
  </w:num>
  <w:num w:numId="35">
    <w:abstractNumId w:val="11"/>
  </w:num>
  <w:num w:numId="36">
    <w:abstractNumId w:val="20"/>
  </w:num>
  <w:num w:numId="37">
    <w:abstractNumId w:val="28"/>
  </w:num>
  <w:num w:numId="38">
    <w:abstractNumId w:val="32"/>
  </w:num>
  <w:num w:numId="39">
    <w:abstractNumId w:val="24"/>
  </w:num>
  <w:num w:numId="40">
    <w:abstractNumId w:val="26"/>
  </w:num>
  <w:num w:numId="41">
    <w:abstractNumId w:val="21"/>
  </w:num>
  <w:num w:numId="42">
    <w:abstractNumId w:val="17"/>
  </w:num>
  <w:num w:numId="43">
    <w:abstractNumId w:val="25"/>
  </w:num>
  <w:num w:numId="44">
    <w:abstractNumId w:val="34"/>
  </w:num>
  <w:num w:numId="45">
    <w:abstractNumId w:val="3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68"/>
    <w:rsid w:val="00063468"/>
    <w:rsid w:val="00063F81"/>
    <w:rsid w:val="00084747"/>
    <w:rsid w:val="0011390D"/>
    <w:rsid w:val="00125101"/>
    <w:rsid w:val="001744FD"/>
    <w:rsid w:val="00183890"/>
    <w:rsid w:val="001D4362"/>
    <w:rsid w:val="00232624"/>
    <w:rsid w:val="002A12A1"/>
    <w:rsid w:val="002A4587"/>
    <w:rsid w:val="002A60E3"/>
    <w:rsid w:val="002C00EF"/>
    <w:rsid w:val="00336EF3"/>
    <w:rsid w:val="00384554"/>
    <w:rsid w:val="00420EC1"/>
    <w:rsid w:val="0042400F"/>
    <w:rsid w:val="004634BA"/>
    <w:rsid w:val="004743CE"/>
    <w:rsid w:val="004B2528"/>
    <w:rsid w:val="004E56E9"/>
    <w:rsid w:val="004E7134"/>
    <w:rsid w:val="00574C4E"/>
    <w:rsid w:val="005A060C"/>
    <w:rsid w:val="005C4EF4"/>
    <w:rsid w:val="006027BC"/>
    <w:rsid w:val="00612B1D"/>
    <w:rsid w:val="006319A3"/>
    <w:rsid w:val="00661E98"/>
    <w:rsid w:val="00671ED8"/>
    <w:rsid w:val="007030F6"/>
    <w:rsid w:val="007443DC"/>
    <w:rsid w:val="007833A7"/>
    <w:rsid w:val="00784899"/>
    <w:rsid w:val="007A459E"/>
    <w:rsid w:val="007C6D19"/>
    <w:rsid w:val="007E454A"/>
    <w:rsid w:val="00847A8E"/>
    <w:rsid w:val="00855982"/>
    <w:rsid w:val="00893248"/>
    <w:rsid w:val="008C5B3A"/>
    <w:rsid w:val="008E2894"/>
    <w:rsid w:val="009373C9"/>
    <w:rsid w:val="0094661E"/>
    <w:rsid w:val="00970688"/>
    <w:rsid w:val="00995B4C"/>
    <w:rsid w:val="009C29AA"/>
    <w:rsid w:val="009F6766"/>
    <w:rsid w:val="00A01C5B"/>
    <w:rsid w:val="00A10484"/>
    <w:rsid w:val="00A3537B"/>
    <w:rsid w:val="00A91B10"/>
    <w:rsid w:val="00B42E22"/>
    <w:rsid w:val="00B75080"/>
    <w:rsid w:val="00BE0B30"/>
    <w:rsid w:val="00C05BD1"/>
    <w:rsid w:val="00C45FB5"/>
    <w:rsid w:val="00C6514A"/>
    <w:rsid w:val="00CD4F9A"/>
    <w:rsid w:val="00CF1CC1"/>
    <w:rsid w:val="00D25569"/>
    <w:rsid w:val="00D6695E"/>
    <w:rsid w:val="00D700CF"/>
    <w:rsid w:val="00E05264"/>
    <w:rsid w:val="00E670A7"/>
    <w:rsid w:val="00EF4D31"/>
    <w:rsid w:val="00F23D45"/>
    <w:rsid w:val="00F6261C"/>
    <w:rsid w:val="00F912AE"/>
    <w:rsid w:val="00FB244E"/>
    <w:rsid w:val="00FD262C"/>
    <w:rsid w:val="00FE6AFD"/>
    <w:rsid w:val="00FF6210"/>
    <w:rsid w:val="00FF73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E456B-B903-4151-9543-7B3656F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PuestoCar">
    <w:name w:val="Puesto Car"/>
    <w:basedOn w:val="Fuentedeprrafopredeter"/>
    <w:link w:val="Puest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Prrafodelista">
    <w:name w:val="List Paragraph"/>
    <w:basedOn w:val="Normal"/>
    <w:uiPriority w:val="34"/>
    <w:unhideWhenUsed/>
    <w:qFormat/>
    <w:rsid w:val="005A060C"/>
    <w:pPr>
      <w:ind w:left="720"/>
      <w:contextualSpacing/>
    </w:pPr>
  </w:style>
  <w:style w:type="paragraph" w:customStyle="1" w:styleId="Default">
    <w:name w:val="Default"/>
    <w:rsid w:val="005A060C"/>
    <w:pPr>
      <w:autoSpaceDE w:val="0"/>
      <w:autoSpaceDN w:val="0"/>
      <w:adjustRightInd w:val="0"/>
      <w:spacing w:after="0" w:line="240" w:lineRule="auto"/>
    </w:pPr>
    <w:rPr>
      <w:rFonts w:ascii="Calibri" w:hAnsi="Calibri" w:cs="Calibri"/>
      <w:color w:val="000000"/>
      <w:sz w:val="24"/>
      <w:szCs w:val="24"/>
      <w:lang w:val="es-PE"/>
    </w:rPr>
  </w:style>
  <w:style w:type="table" w:styleId="Tablaconcuadrcula">
    <w:name w:val="Table Grid"/>
    <w:basedOn w:val="Tablanormal"/>
    <w:uiPriority w:val="39"/>
    <w:rsid w:val="00CF1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3">
    <w:name w:val="Grid Table 1 Light Accent 3"/>
    <w:basedOn w:val="Tablanormal"/>
    <w:uiPriority w:val="46"/>
    <w:rsid w:val="00CF1CC1"/>
    <w:pPr>
      <w:spacing w:after="0" w:line="240" w:lineRule="auto"/>
    </w:pPr>
    <w:tblPr>
      <w:tblStyleRowBandSize w:val="1"/>
      <w:tblStyleColBandSize w:val="1"/>
      <w:tblInd w:w="0" w:type="dxa"/>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CF1CC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1">
    <w:name w:val="Grid Table 6 Colorful Accent 1"/>
    <w:basedOn w:val="Tablanormal"/>
    <w:uiPriority w:val="51"/>
    <w:rsid w:val="00232624"/>
    <w:pPr>
      <w:spacing w:after="0" w:line="240" w:lineRule="auto"/>
    </w:pPr>
    <w:rPr>
      <w:color w:val="B35E06" w:themeColor="accent1" w:themeShade="BF"/>
    </w:rPr>
    <w:tblPr>
      <w:tblStyleRowBandSize w:val="1"/>
      <w:tblStyleColBandSize w:val="1"/>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Cuadrculadetablaclara">
    <w:name w:val="Grid Table Light"/>
    <w:basedOn w:val="Tablanormal"/>
    <w:uiPriority w:val="40"/>
    <w:rsid w:val="0023262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C5B7B4D0-AD55-441C-B608-AC1D122F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1</TotalTime>
  <Pages>3</Pages>
  <Words>362</Words>
  <Characters>1991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Xiomara Puma</cp:lastModifiedBy>
  <cp:revision>2</cp:revision>
  <cp:lastPrinted>2020-11-11T22:37:00Z</cp:lastPrinted>
  <dcterms:created xsi:type="dcterms:W3CDTF">2020-12-10T07:25:00Z</dcterms:created>
  <dcterms:modified xsi:type="dcterms:W3CDTF">2020-12-10T07:25:00Z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